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Author"/>
        <w:tag w:val=""/>
        <w:id w:val="-1057703664"/>
        <w:placeholder>
          <w:docPart w:val="3ABB39CEFF3C4519BE673A7BA0A7950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01A2310A" w14:textId="4DF80CAD" w:rsidR="00320560" w:rsidRDefault="00B25108">
          <w:pPr>
            <w:pStyle w:val="Title"/>
          </w:pPr>
          <w:r>
            <w:t>Vincent Zvikaramba</w:t>
          </w:r>
        </w:p>
      </w:sdtContent>
    </w:sdt>
    <w:p w14:paraId="463FF3E5" w14:textId="19F9BDAD" w:rsidR="00320560" w:rsidRDefault="00B25108" w:rsidP="00A16D47">
      <w:r>
        <w:t>Toronto, ON</w:t>
      </w:r>
      <w:r w:rsidR="00005BD9">
        <w:t>, Canada</w:t>
      </w:r>
      <w:r w:rsidR="00320560">
        <w:t xml:space="preserve">| </w:t>
      </w:r>
      <w:r w:rsidR="00D540E2">
        <w:t>647-974</w:t>
      </w:r>
      <w:r>
        <w:t>-5597</w:t>
      </w:r>
      <w:r w:rsidR="00320560">
        <w:t xml:space="preserve"> | </w:t>
      </w:r>
      <w:hyperlink r:id="rId8" w:history="1">
        <w:r w:rsidR="006C109E" w:rsidRPr="003D4725">
          <w:rPr>
            <w:rStyle w:val="Hyperlink"/>
          </w:rPr>
          <w:t>zvikaram@mail.utoronto.ca</w:t>
        </w:r>
      </w:hyperlink>
    </w:p>
    <w:p w14:paraId="0EB1211F" w14:textId="4BD26E48" w:rsidR="54431121" w:rsidRDefault="54431121" w:rsidP="6A7552B1">
      <w:pPr>
        <w:rPr>
          <w:rFonts w:ascii="Trebuchet MS" w:eastAsia="Trebuchet MS" w:hAnsi="Trebuchet MS" w:cs="Trebuchet MS"/>
          <w:color w:val="262626" w:themeColor="text1" w:themeTint="D9"/>
        </w:rPr>
      </w:pPr>
      <w:r w:rsidRPr="6A7552B1">
        <w:rPr>
          <w:rFonts w:ascii="Trebuchet MS" w:eastAsia="Trebuchet MS" w:hAnsi="Trebuchet MS" w:cs="Trebuchet MS"/>
        </w:rPr>
        <w:t xml:space="preserve">GitHub: </w:t>
      </w:r>
      <w:hyperlink r:id="rId9">
        <w:r w:rsidR="2027C63A" w:rsidRPr="6A7552B1">
          <w:rPr>
            <w:rStyle w:val="Hyperlink"/>
            <w:rFonts w:ascii="Trebuchet MS" w:eastAsia="Trebuchet MS" w:hAnsi="Trebuchet MS" w:cs="Trebuchet MS"/>
          </w:rPr>
          <w:t>https://github.com/vince2678</w:t>
        </w:r>
      </w:hyperlink>
      <w:r w:rsidR="2027C63A" w:rsidRPr="6A7552B1">
        <w:rPr>
          <w:rFonts w:ascii="Trebuchet MS" w:eastAsia="Trebuchet MS" w:hAnsi="Trebuchet MS" w:cs="Trebuchet MS"/>
          <w:color w:val="262626" w:themeColor="text1" w:themeTint="D9"/>
        </w:rPr>
        <w:t xml:space="preserve"> | </w:t>
      </w:r>
      <w:r w:rsidR="78EAD775" w:rsidRPr="6A7552B1">
        <w:rPr>
          <w:rFonts w:ascii="Trebuchet MS" w:eastAsia="Trebuchet MS" w:hAnsi="Trebuchet MS" w:cs="Trebuchet MS"/>
          <w:color w:val="262626" w:themeColor="text1" w:themeTint="D9"/>
        </w:rPr>
        <w:t xml:space="preserve">LinkedIn: </w:t>
      </w:r>
      <w:hyperlink r:id="rId10" w:history="1">
        <w:r w:rsidR="00141FE4" w:rsidRPr="003D4725">
          <w:rPr>
            <w:rStyle w:val="Hyperlink"/>
            <w:rFonts w:ascii="Trebuchet MS" w:eastAsia="Trebuchet MS" w:hAnsi="Trebuchet MS" w:cs="Trebuchet MS"/>
          </w:rPr>
          <w:t>https://linkedin.com/in/zvikaram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7EA02942" w14:textId="77777777" w:rsidTr="46063943">
        <w:trPr>
          <w:trHeight w:val="268"/>
        </w:trPr>
        <w:tc>
          <w:tcPr>
            <w:tcW w:w="7981" w:type="dxa"/>
            <w:tcMar>
              <w:bottom w:w="230" w:type="dxa"/>
              <w:right w:w="144" w:type="dxa"/>
            </w:tcMar>
          </w:tcPr>
          <w:p w14:paraId="1BCBD1AF" w14:textId="4692CF33" w:rsidR="00F75D2E" w:rsidRPr="004D59D4" w:rsidRDefault="00F75D2E">
            <w:pPr>
              <w:rPr>
                <w:sz w:val="16"/>
                <w:szCs w:val="16"/>
              </w:rPr>
            </w:pPr>
          </w:p>
        </w:tc>
        <w:tc>
          <w:tcPr>
            <w:tcW w:w="1379" w:type="dxa"/>
          </w:tcPr>
          <w:p w14:paraId="7537F432" w14:textId="77777777" w:rsidR="00F75D2E" w:rsidRPr="004D59D4" w:rsidRDefault="00F75D2E">
            <w:pPr>
              <w:rPr>
                <w:sz w:val="16"/>
              </w:rPr>
            </w:pPr>
          </w:p>
        </w:tc>
      </w:tr>
      <w:tr w:rsidR="00F75D2E" w14:paraId="435773DA" w14:textId="77777777" w:rsidTr="46063943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615BB5FF" w14:textId="77777777" w:rsidR="00F75D2E" w:rsidRDefault="000271E1">
            <w:pPr>
              <w:pStyle w:val="Heading1"/>
            </w:pPr>
            <w:sdt>
              <w:sdtPr>
                <w:id w:val="1896543230"/>
                <w:placeholder>
                  <w:docPart w:val="0EDF507F220E4C9F875F095C648F6A20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1661DC91" w14:textId="77777777" w:rsidR="00F75D2E" w:rsidRDefault="00F75D2E">
            <w:pPr>
              <w:pStyle w:val="Heading1"/>
            </w:pPr>
          </w:p>
        </w:tc>
      </w:tr>
      <w:tr w:rsidR="00F75D2E" w14:paraId="21CB292E" w14:textId="77777777" w:rsidTr="46063943">
        <w:tc>
          <w:tcPr>
            <w:tcW w:w="7981" w:type="dxa"/>
            <w:tcMar>
              <w:bottom w:w="29" w:type="dxa"/>
              <w:right w:w="144" w:type="dxa"/>
            </w:tcMar>
          </w:tcPr>
          <w:p w14:paraId="0D044F7C" w14:textId="64F657CC" w:rsidR="00F75D2E" w:rsidRDefault="38E72E49">
            <w:r>
              <w:t>Hono</w:t>
            </w:r>
            <w:r w:rsidR="408781BA">
              <w:t>u</w:t>
            </w:r>
            <w:r>
              <w:t xml:space="preserve">rs </w:t>
            </w:r>
            <w:r w:rsidR="5A67ABC7">
              <w:t>Bachelor of Science</w:t>
            </w:r>
            <w:r w:rsidR="51AD5B5C">
              <w:t xml:space="preserve"> Statistics</w:t>
            </w:r>
            <w:r w:rsidR="00397EB4">
              <w:t xml:space="preserve"> and</w:t>
            </w:r>
            <w:r w:rsidR="589BC330">
              <w:t xml:space="preserve"> </w:t>
            </w:r>
            <w:r w:rsidR="51AD5B5C">
              <w:t>Computer Science</w:t>
            </w:r>
          </w:p>
          <w:p w14:paraId="796A00FD" w14:textId="77777777" w:rsidR="00F75D2E" w:rsidRDefault="00B25108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University of Toronto</w:t>
            </w:r>
          </w:p>
        </w:tc>
        <w:tc>
          <w:tcPr>
            <w:tcW w:w="1379" w:type="dxa"/>
          </w:tcPr>
          <w:p w14:paraId="72B4EBE8" w14:textId="0A321B9C" w:rsidR="00F75D2E" w:rsidRDefault="1B7408A1">
            <w:r>
              <w:t>2014</w:t>
            </w:r>
            <w:r w:rsidR="79610115">
              <w:t xml:space="preserve"> - 20</w:t>
            </w:r>
            <w:r w:rsidR="00005BD9">
              <w:t>21</w:t>
            </w:r>
          </w:p>
        </w:tc>
      </w:tr>
      <w:tr w:rsidR="00F75D2E" w14:paraId="73C272EE" w14:textId="77777777" w:rsidTr="46063943">
        <w:tc>
          <w:tcPr>
            <w:tcW w:w="7981" w:type="dxa"/>
            <w:tcMar>
              <w:bottom w:w="230" w:type="dxa"/>
              <w:right w:w="144" w:type="dxa"/>
            </w:tcMar>
          </w:tcPr>
          <w:p w14:paraId="2B000653" w14:textId="02C7A367" w:rsidR="00B25108" w:rsidRDefault="00116E94" w:rsidP="00B25108">
            <w:pPr>
              <w:pStyle w:val="ListBullet"/>
            </w:pPr>
            <w:r>
              <w:t>Courses</w:t>
            </w:r>
            <w:r w:rsidR="00B25108">
              <w:t>: Software Tools &amp; Systems Programming, Data Analysis, Software Design,</w:t>
            </w:r>
            <w:r w:rsidR="7AEB4AD6">
              <w:t xml:space="preserve"> Computer Organisation,</w:t>
            </w:r>
            <w:r w:rsidR="00B25108">
              <w:t xml:space="preserve"> Algorithm Design and Analysis, Software Engineering, Artificial Intelligence, Operating Systems</w:t>
            </w:r>
            <w:r w:rsidR="001355F0">
              <w:t>, Graph Theory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AFF6B41" w14:textId="77777777" w:rsidR="00F75D2E" w:rsidRDefault="00F75D2E"/>
        </w:tc>
      </w:tr>
      <w:tr w:rsidR="00F75D2E" w14:paraId="7C205234" w14:textId="77777777" w:rsidTr="46063943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05BFF7E5" w14:textId="77777777" w:rsidR="00F75D2E" w:rsidRDefault="000271E1">
            <w:pPr>
              <w:pStyle w:val="Heading1"/>
            </w:pPr>
            <w:sdt>
              <w:sdtPr>
                <w:id w:val="657741879"/>
                <w:placeholder>
                  <w:docPart w:val="C72B7E26893542ED96339E152B2E645D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3095C12B" w14:textId="77777777" w:rsidR="00F75D2E" w:rsidRDefault="00F75D2E">
            <w:pPr>
              <w:pStyle w:val="Heading1"/>
            </w:pPr>
          </w:p>
        </w:tc>
      </w:tr>
      <w:tr w:rsidR="00F75D2E" w14:paraId="2C3A6DF5" w14:textId="77777777" w:rsidTr="46063943">
        <w:tc>
          <w:tcPr>
            <w:tcW w:w="7981" w:type="dxa"/>
            <w:tcMar>
              <w:bottom w:w="29" w:type="dxa"/>
              <w:right w:w="144" w:type="dxa"/>
            </w:tcMar>
          </w:tcPr>
          <w:p w14:paraId="50CC7C8C" w14:textId="7A69F53F" w:rsidR="00F75D2E" w:rsidRDefault="005BBBD7" w:rsidP="00953ADD">
            <w:pPr>
              <w:pStyle w:val="ListBullet"/>
            </w:pPr>
            <w:r>
              <w:t xml:space="preserve">Programming: </w:t>
            </w:r>
            <w:r w:rsidR="3E43567D">
              <w:t>Java</w:t>
            </w:r>
            <w:r w:rsidR="4E89B5AE">
              <w:t>,</w:t>
            </w:r>
            <w:r>
              <w:t xml:space="preserve"> Pyt</w:t>
            </w:r>
            <w:r w:rsidR="5E71E418">
              <w:t>hon,</w:t>
            </w:r>
            <w:r w:rsidR="00005BD9">
              <w:t xml:space="preserve"> C/C++, </w:t>
            </w:r>
            <w:r w:rsidR="1CC3B51F">
              <w:t>Java</w:t>
            </w:r>
            <w:r w:rsidR="7809153E">
              <w:t>S</w:t>
            </w:r>
            <w:r w:rsidR="1CC3B51F">
              <w:t>cript</w:t>
            </w:r>
            <w:r w:rsidR="1293D4F8">
              <w:t xml:space="preserve">, </w:t>
            </w:r>
            <w:r w:rsidR="1CC3B51F">
              <w:t xml:space="preserve">SQL, HTML, </w:t>
            </w:r>
            <w:r w:rsidR="00CD704A">
              <w:t xml:space="preserve">Unix shell </w:t>
            </w:r>
            <w:r w:rsidR="5E71E418">
              <w:t>scripting</w:t>
            </w:r>
          </w:p>
          <w:p w14:paraId="2628C02C" w14:textId="720A7BF8" w:rsidR="00403348" w:rsidRDefault="03DE20D8" w:rsidP="00953ADD">
            <w:pPr>
              <w:pStyle w:val="ListBullet"/>
            </w:pPr>
            <w:r>
              <w:t>Tools: Git</w:t>
            </w:r>
            <w:r w:rsidR="1CC3B51F">
              <w:t xml:space="preserve">, </w:t>
            </w:r>
            <w:r w:rsidR="00402664">
              <w:t>Docker</w:t>
            </w:r>
            <w:r w:rsidR="3948CD97">
              <w:t xml:space="preserve">, </w:t>
            </w:r>
            <w:r w:rsidR="009C4947">
              <w:t>Gerrit C</w:t>
            </w:r>
            <w:r w:rsidR="00865205">
              <w:t>ode Review</w:t>
            </w:r>
            <w:r w:rsidR="009C4947">
              <w:t xml:space="preserve">, </w:t>
            </w:r>
            <w:r w:rsidR="3948CD97">
              <w:t>Jenkins</w:t>
            </w:r>
            <w:r w:rsidR="009C4947">
              <w:t>,</w:t>
            </w:r>
            <w:r w:rsidR="009C4947">
              <w:t xml:space="preserve"> Build</w:t>
            </w:r>
            <w:r w:rsidR="009623BA">
              <w:t xml:space="preserve"> </w:t>
            </w:r>
            <w:r w:rsidR="009C4947">
              <w:t>Kite</w:t>
            </w:r>
            <w:r w:rsidR="000C5064">
              <w:t>, Gradle</w:t>
            </w:r>
          </w:p>
          <w:p w14:paraId="0C295E7A" w14:textId="72E6C4F0" w:rsidR="0DC46D96" w:rsidRDefault="0DC46D96" w:rsidP="65E998FD">
            <w:pPr>
              <w:pStyle w:val="ListBullet"/>
            </w:pPr>
            <w:r>
              <w:t>Frameworks</w:t>
            </w:r>
            <w:r w:rsidR="00FD51FA">
              <w:t xml:space="preserve"> and</w:t>
            </w:r>
            <w:r w:rsidR="00FA035E">
              <w:t xml:space="preserve"> </w:t>
            </w:r>
            <w:r w:rsidR="00F469F8">
              <w:t>Libraries</w:t>
            </w:r>
            <w:r>
              <w:t xml:space="preserve">: </w:t>
            </w:r>
            <w:r w:rsidR="00304D6F">
              <w:t>Java Collections, Guice</w:t>
            </w:r>
            <w:r w:rsidR="001E040E">
              <w:t>, G</w:t>
            </w:r>
            <w:r w:rsidR="00141FE4">
              <w:t>son</w:t>
            </w:r>
            <w:r w:rsidR="001E040E">
              <w:t>, Guava</w:t>
            </w:r>
            <w:r w:rsidR="00304D6F">
              <w:t xml:space="preserve">, </w:t>
            </w:r>
            <w:r w:rsidR="00F469F8">
              <w:t>Lombok</w:t>
            </w:r>
            <w:r w:rsidR="005C3F9E">
              <w:t>, J</w:t>
            </w:r>
            <w:r w:rsidR="007571DD">
              <w:t>u</w:t>
            </w:r>
            <w:r w:rsidR="005C3F9E">
              <w:t>nit</w:t>
            </w:r>
            <w:r w:rsidR="007571DD">
              <w:t xml:space="preserve">, </w:t>
            </w:r>
            <w:r w:rsidR="007571DD">
              <w:t>Spring, Flask</w:t>
            </w:r>
          </w:p>
          <w:p w14:paraId="63ACA559" w14:textId="4A9E8E97" w:rsidR="0082319A" w:rsidRDefault="03DE20D8" w:rsidP="00953ADD">
            <w:pPr>
              <w:pStyle w:val="ListBullet"/>
            </w:pPr>
            <w:r>
              <w:t xml:space="preserve">Versed in Object Oriented Programming techniques, </w:t>
            </w:r>
            <w:r w:rsidR="3E2671A6">
              <w:t xml:space="preserve">Agile methodologies, </w:t>
            </w:r>
            <w:r>
              <w:t>multi-thre</w:t>
            </w:r>
            <w:r w:rsidR="3E2671A6">
              <w:t>aded programming, unit testing</w:t>
            </w:r>
            <w:r w:rsidR="547AA117">
              <w:t>, debugging</w:t>
            </w:r>
          </w:p>
        </w:tc>
        <w:tc>
          <w:tcPr>
            <w:tcW w:w="1379" w:type="dxa"/>
          </w:tcPr>
          <w:p w14:paraId="71502F7B" w14:textId="77777777" w:rsidR="00F75D2E" w:rsidRDefault="00F75D2E"/>
        </w:tc>
      </w:tr>
      <w:tr w:rsidR="00F75D2E" w14:paraId="6BF5AF10" w14:textId="77777777" w:rsidTr="46063943">
        <w:tc>
          <w:tcPr>
            <w:tcW w:w="7981" w:type="dxa"/>
            <w:tcMar>
              <w:bottom w:w="0" w:type="dxa"/>
              <w:right w:w="144" w:type="dxa"/>
            </w:tcMar>
          </w:tcPr>
          <w:p w14:paraId="2E6FE46B" w14:textId="77777777" w:rsidR="00F75D2E" w:rsidRDefault="000271E1">
            <w:pPr>
              <w:pStyle w:val="Heading1"/>
            </w:pPr>
            <w:sdt>
              <w:sdtPr>
                <w:id w:val="-5209806"/>
                <w:placeholder>
                  <w:docPart w:val="682B6016EA494FEEA300D7880ED0FDE4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Experience</w:t>
                </w:r>
              </w:sdtContent>
            </w:sdt>
          </w:p>
        </w:tc>
        <w:tc>
          <w:tcPr>
            <w:tcW w:w="1379" w:type="dxa"/>
          </w:tcPr>
          <w:p w14:paraId="159ABA9C" w14:textId="77777777" w:rsidR="00F75D2E" w:rsidRDefault="00F75D2E">
            <w:pPr>
              <w:pStyle w:val="Heading1"/>
            </w:pPr>
          </w:p>
        </w:tc>
      </w:tr>
      <w:tr w:rsidR="00F75D2E" w14:paraId="0484C487" w14:textId="77777777" w:rsidTr="46063943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6C7347C5" w14:textId="0E96DAD8" w:rsidR="00F75D2E" w:rsidRPr="00C2199C" w:rsidRDefault="00B25108">
            <w:pPr>
              <w:rPr>
                <w:rStyle w:val="Emphasis"/>
                <w:i w:val="0"/>
                <w:iCs w:val="0"/>
              </w:rPr>
            </w:pPr>
            <w:r>
              <w:t>Teaching Assistant, Software Tools and Systems Programming</w:t>
            </w:r>
            <w:r w:rsidR="00C2199C">
              <w:t xml:space="preserve">, </w:t>
            </w:r>
            <w:r>
              <w:rPr>
                <w:rStyle w:val="Emphasis"/>
              </w:rPr>
              <w:t>University of Toronto</w:t>
            </w:r>
          </w:p>
        </w:tc>
        <w:tc>
          <w:tcPr>
            <w:tcW w:w="1379" w:type="dxa"/>
          </w:tcPr>
          <w:p w14:paraId="1D955258" w14:textId="77777777" w:rsidR="00F75D2E" w:rsidRDefault="00B25108">
            <w:r>
              <w:t>2016-2017</w:t>
            </w:r>
          </w:p>
        </w:tc>
      </w:tr>
      <w:tr w:rsidR="00F75D2E" w14:paraId="4334C44A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4F0588BE" w14:textId="458C65CF" w:rsidR="00953ADD" w:rsidRDefault="007A21D7" w:rsidP="00C815C4">
            <w:pPr>
              <w:pStyle w:val="ListBullet"/>
            </w:pPr>
            <w:r>
              <w:t xml:space="preserve">Instructed students during tutorial sessions on course material and aided them troubleshoot and identify </w:t>
            </w:r>
            <w:r w:rsidR="00C815C4">
              <w:t xml:space="preserve">bugs in </w:t>
            </w:r>
            <w:r w:rsidR="00A77CDE">
              <w:t>programming</w:t>
            </w:r>
            <w:r w:rsidR="00C815C4">
              <w:t xml:space="preserve"> assignments</w:t>
            </w:r>
          </w:p>
          <w:p w14:paraId="24D34BB5" w14:textId="37FF4826" w:rsidR="00C02A6B" w:rsidRDefault="00C02A6B" w:rsidP="00C02A6B">
            <w:pPr>
              <w:pStyle w:val="ListBullet"/>
            </w:pPr>
            <w:r>
              <w:t xml:space="preserve">Graded </w:t>
            </w:r>
            <w:r w:rsidR="00A77CDE">
              <w:t xml:space="preserve">programming </w:t>
            </w:r>
            <w:r>
              <w:t xml:space="preserve">assignments and </w:t>
            </w:r>
            <w:r w:rsidR="00A77CDE">
              <w:t xml:space="preserve">term </w:t>
            </w:r>
            <w:r>
              <w:t>tests</w:t>
            </w:r>
            <w:r w:rsidR="00D033A3">
              <w:t xml:space="preserve"> and provided feedback for improvement</w:t>
            </w:r>
          </w:p>
        </w:tc>
        <w:tc>
          <w:tcPr>
            <w:tcW w:w="1379" w:type="dxa"/>
          </w:tcPr>
          <w:p w14:paraId="590C2D5A" w14:textId="77777777" w:rsidR="00F75D2E" w:rsidRDefault="00F75D2E"/>
        </w:tc>
      </w:tr>
      <w:tr w:rsidR="0050398B" w14:paraId="5D57792F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04BFEECB" w14:textId="11791473" w:rsidR="00AD2D7F" w:rsidRDefault="0050398B" w:rsidP="00F37865">
            <w:pPr>
              <w:pStyle w:val="Heading1"/>
            </w:pPr>
            <w:r>
              <w:t>relevant projects</w:t>
            </w:r>
          </w:p>
        </w:tc>
        <w:tc>
          <w:tcPr>
            <w:tcW w:w="1379" w:type="dxa"/>
          </w:tcPr>
          <w:p w14:paraId="5238851D" w14:textId="77777777" w:rsidR="0050398B" w:rsidRDefault="0050398B" w:rsidP="00F37865"/>
        </w:tc>
      </w:tr>
      <w:tr w:rsidR="00136025" w14:paraId="1A1A6141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7F09A94F" w14:textId="1114D48F" w:rsidR="00136025" w:rsidRDefault="55B450EF" w:rsidP="0050398B">
            <w:r>
              <w:t>Team Leader</w:t>
            </w:r>
            <w:r w:rsidR="0050398B">
              <w:t xml:space="preserve">, </w:t>
            </w:r>
            <w:r w:rsidR="364E1A32">
              <w:t>Computer Organisation</w:t>
            </w:r>
            <w:r w:rsidR="00C2199C">
              <w:t xml:space="preserve">, </w:t>
            </w:r>
            <w:r w:rsidR="00C2199C" w:rsidRPr="46063943">
              <w:rPr>
                <w:rStyle w:val="Emphasis"/>
              </w:rPr>
              <w:t>University of Toronto</w:t>
            </w:r>
          </w:p>
        </w:tc>
        <w:tc>
          <w:tcPr>
            <w:tcW w:w="1379" w:type="dxa"/>
          </w:tcPr>
          <w:p w14:paraId="30B13A67" w14:textId="5C7A132B" w:rsidR="00136025" w:rsidRDefault="0050398B">
            <w:r>
              <w:t>2016</w:t>
            </w:r>
          </w:p>
        </w:tc>
      </w:tr>
      <w:tr w:rsidR="00136025" w14:paraId="10FD3155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153666FB" w14:textId="75B88DEF" w:rsidR="00136025" w:rsidRDefault="555393F2" w:rsidP="00AA4E2D">
            <w:pPr>
              <w:pStyle w:val="ListBullet"/>
            </w:pPr>
            <w:r>
              <w:t xml:space="preserve">Designed a </w:t>
            </w:r>
            <w:r w:rsidR="792D4FFE">
              <w:t xml:space="preserve">basic video </w:t>
            </w:r>
            <w:r>
              <w:t>game on an Altera DE-1 SoC</w:t>
            </w:r>
          </w:p>
          <w:p w14:paraId="29987415" w14:textId="4B4D5581" w:rsidR="00136025" w:rsidRDefault="57D6C3FC" w:rsidP="00AA4E2D">
            <w:pPr>
              <w:pStyle w:val="ListBullet"/>
            </w:pPr>
            <w:r>
              <w:t>Used Verilog HDL to design the circuitry of the gam</w:t>
            </w:r>
            <w:r w:rsidR="55208E5F">
              <w:t xml:space="preserve">e, which consisted of different modules in VHDL for a </w:t>
            </w:r>
            <w:r w:rsidR="00AD2D7F">
              <w:t>pseudo random number generator</w:t>
            </w:r>
            <w:r w:rsidR="55208E5F">
              <w:t>, VGA controller, RAM and rate divider; and</w:t>
            </w:r>
            <w:r>
              <w:t xml:space="preserve"> ModelSIM to run simulations and verify the design</w:t>
            </w:r>
          </w:p>
        </w:tc>
        <w:tc>
          <w:tcPr>
            <w:tcW w:w="1379" w:type="dxa"/>
          </w:tcPr>
          <w:p w14:paraId="58AA1BE6" w14:textId="77777777" w:rsidR="00136025" w:rsidRDefault="00136025"/>
        </w:tc>
      </w:tr>
      <w:tr w:rsidR="003C55CC" w14:paraId="127FD34C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1E66E9E1" w14:textId="4DA715B5" w:rsidR="003C55CC" w:rsidRDefault="00136025" w:rsidP="003C55CC">
            <w:r>
              <w:t xml:space="preserve">Team Member, </w:t>
            </w:r>
            <w:r w:rsidRPr="00136025">
              <w:rPr>
                <w:rStyle w:val="Emphasis"/>
              </w:rPr>
              <w:t>Introduction to Software Engineering</w:t>
            </w:r>
            <w:r w:rsidRPr="00136025">
              <w:t xml:space="preserve"> Project</w:t>
            </w:r>
            <w:r w:rsidR="00C2199C">
              <w:t xml:space="preserve">, </w:t>
            </w:r>
            <w:r w:rsidR="00C2199C">
              <w:rPr>
                <w:rStyle w:val="Emphasis"/>
              </w:rPr>
              <w:t>University of Toronto</w:t>
            </w:r>
          </w:p>
        </w:tc>
        <w:tc>
          <w:tcPr>
            <w:tcW w:w="1379" w:type="dxa"/>
          </w:tcPr>
          <w:p w14:paraId="6D2729E9" w14:textId="716550C0" w:rsidR="003C55CC" w:rsidRDefault="00136025">
            <w:r>
              <w:t>2018</w:t>
            </w:r>
          </w:p>
        </w:tc>
      </w:tr>
      <w:tr w:rsidR="003C55CC" w14:paraId="41D199F7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080C6322" w14:textId="2C58BAD2" w:rsidR="00136025" w:rsidRPr="003D6E44" w:rsidRDefault="5EBD1D35" w:rsidP="00136025">
            <w:pPr>
              <w:pStyle w:val="ListBullet"/>
            </w:pPr>
            <w:r>
              <w:t xml:space="preserve">Collaborated with six team members to write and design a </w:t>
            </w:r>
            <w:r w:rsidR="069F29E0">
              <w:t xml:space="preserve">location-based </w:t>
            </w:r>
            <w:r>
              <w:t>chat room application in Java for Android</w:t>
            </w:r>
          </w:p>
          <w:p w14:paraId="4B3331A6" w14:textId="64BD6A73" w:rsidR="003C55CC" w:rsidRDefault="00136025" w:rsidP="00136025">
            <w:pPr>
              <w:pStyle w:val="ListBullet"/>
            </w:pPr>
            <w:r>
              <w:t>Used Agile methods for software development</w:t>
            </w:r>
            <w:r w:rsidR="00AC63FD">
              <w:t xml:space="preserve"> and completed three sprints in one month</w:t>
            </w:r>
          </w:p>
          <w:p w14:paraId="0EE5A60F" w14:textId="2201C085" w:rsidR="004132B4" w:rsidRDefault="1D0CF5CD" w:rsidP="004132B4">
            <w:pPr>
              <w:pStyle w:val="ListBullet"/>
            </w:pPr>
            <w:r>
              <w:t>Implemented Gerrit setup with GitHub as a backup for version control and code review</w:t>
            </w:r>
          </w:p>
        </w:tc>
        <w:tc>
          <w:tcPr>
            <w:tcW w:w="1379" w:type="dxa"/>
          </w:tcPr>
          <w:p w14:paraId="1B20510A" w14:textId="77777777" w:rsidR="003C55CC" w:rsidRDefault="003C55CC"/>
        </w:tc>
      </w:tr>
      <w:tr w:rsidR="0EB7501D" w14:paraId="3C22B674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6ADCB804" w14:textId="2FF76BBB" w:rsidR="5F21985F" w:rsidRDefault="5F21985F" w:rsidP="0EB7501D">
            <w:pPr>
              <w:pStyle w:val="ListBullet"/>
              <w:numPr>
                <w:ilvl w:val="0"/>
                <w:numId w:val="0"/>
              </w:numPr>
            </w:pPr>
            <w:r>
              <w:t xml:space="preserve">   Individual, </w:t>
            </w:r>
            <w:r w:rsidRPr="0EB7501D">
              <w:rPr>
                <w:i/>
                <w:iCs/>
              </w:rPr>
              <w:t>Web-based media player</w:t>
            </w:r>
          </w:p>
        </w:tc>
        <w:tc>
          <w:tcPr>
            <w:tcW w:w="1379" w:type="dxa"/>
          </w:tcPr>
          <w:p w14:paraId="2A048C11" w14:textId="3C7EA28F" w:rsidR="5F21985F" w:rsidRDefault="5F21985F" w:rsidP="0EB7501D">
            <w:r>
              <w:t>2019</w:t>
            </w:r>
          </w:p>
        </w:tc>
      </w:tr>
      <w:tr w:rsidR="0EB7501D" w14:paraId="1E20071F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158CA362" w14:textId="59C3190C" w:rsidR="5F21985F" w:rsidRDefault="5F21985F" w:rsidP="0EB7501D">
            <w:pPr>
              <w:pStyle w:val="ListBullet"/>
            </w:pPr>
            <w:r>
              <w:t xml:space="preserve">Used </w:t>
            </w:r>
            <w:r w:rsidR="1D620267">
              <w:t>PHP to implement server-side code for parsing media metadata</w:t>
            </w:r>
            <w:r w:rsidR="389BF436">
              <w:t xml:space="preserve"> and interfacing with the server-side database</w:t>
            </w:r>
          </w:p>
          <w:p w14:paraId="313F21F6" w14:textId="2B9E7692" w:rsidR="536E4DB9" w:rsidRDefault="536E4DB9" w:rsidP="0EB7501D">
            <w:pPr>
              <w:pStyle w:val="ListBullet"/>
            </w:pPr>
            <w:r>
              <w:t xml:space="preserve">Used PHP to create API which issues JSON-formatted </w:t>
            </w:r>
            <w:r w:rsidR="17F5972D">
              <w:t xml:space="preserve">data for use in client-side </w:t>
            </w:r>
            <w:r w:rsidR="68C5DB46">
              <w:t xml:space="preserve">user </w:t>
            </w:r>
            <w:r w:rsidR="17F5972D">
              <w:t>interface</w:t>
            </w:r>
          </w:p>
          <w:p w14:paraId="1341B3A8" w14:textId="2657E567" w:rsidR="389BF436" w:rsidRDefault="389BF436" w:rsidP="0EB7501D">
            <w:pPr>
              <w:pStyle w:val="ListBullet"/>
            </w:pPr>
            <w:r>
              <w:t>Used SQL to design database schemas and relations; and MySQL for database storage</w:t>
            </w:r>
          </w:p>
          <w:p w14:paraId="18367203" w14:textId="7F668530" w:rsidR="389BF436" w:rsidRDefault="389BF436" w:rsidP="0EB7501D">
            <w:pPr>
              <w:pStyle w:val="ListBullet"/>
            </w:pPr>
            <w:r>
              <w:t xml:space="preserve">Used CSS and HTML for player design and JavaScript for </w:t>
            </w:r>
            <w:r w:rsidR="77C50B89">
              <w:t xml:space="preserve">active client-side </w:t>
            </w:r>
            <w:r w:rsidR="24F107F1">
              <w:t xml:space="preserve">user </w:t>
            </w:r>
            <w:r w:rsidR="77C50B89">
              <w:t>interface</w:t>
            </w:r>
          </w:p>
          <w:p w14:paraId="42B54586" w14:textId="77777777" w:rsidR="0EB7501D" w:rsidRDefault="0EB7501D" w:rsidP="0EB7501D">
            <w:pPr>
              <w:pStyle w:val="ListBullet"/>
              <w:numPr>
                <w:ilvl w:val="0"/>
                <w:numId w:val="0"/>
              </w:numPr>
            </w:pPr>
          </w:p>
          <w:p w14:paraId="0A354B4D" w14:textId="11E96ADC" w:rsidR="00597B3C" w:rsidRDefault="00597B3C" w:rsidP="0EB7501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9" w:type="dxa"/>
          </w:tcPr>
          <w:p w14:paraId="399B5903" w14:textId="1452B8C6" w:rsidR="0EB7501D" w:rsidRDefault="0EB7501D" w:rsidP="0EB7501D"/>
        </w:tc>
      </w:tr>
      <w:tr w:rsidR="004132B4" w14:paraId="387E74B3" w14:textId="77777777" w:rsidTr="46063943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4FD31AD8" w14:textId="7A9A76F7" w:rsidR="004132B4" w:rsidRDefault="4F82A51D" w:rsidP="004132B4">
            <w:pPr>
              <w:pStyle w:val="ListBullet"/>
              <w:numPr>
                <w:ilvl w:val="0"/>
                <w:numId w:val="0"/>
              </w:numPr>
              <w:ind w:left="504" w:hanging="360"/>
            </w:pPr>
            <w:r>
              <w:lastRenderedPageBreak/>
              <w:t xml:space="preserve">Individual, </w:t>
            </w:r>
            <w:r w:rsidR="003D46DE">
              <w:t xml:space="preserve">Automated </w:t>
            </w:r>
            <w:r w:rsidR="4EB7535A" w:rsidRPr="46063943">
              <w:rPr>
                <w:i/>
                <w:iCs/>
              </w:rPr>
              <w:t xml:space="preserve">MMO </w:t>
            </w:r>
            <w:r w:rsidR="568B4DD7" w:rsidRPr="46063943">
              <w:rPr>
                <w:i/>
                <w:iCs/>
              </w:rPr>
              <w:t>Client</w:t>
            </w:r>
          </w:p>
          <w:p w14:paraId="2003C630" w14:textId="12BD6AB7" w:rsidR="1C08C541" w:rsidRDefault="1C08C541" w:rsidP="0EB7501D">
            <w:pPr>
              <w:pStyle w:val="ListBullet"/>
            </w:pPr>
            <w:r>
              <w:t>Decompiled and debugged game client code to identify obfuscated game code functionality for modification via injection</w:t>
            </w:r>
          </w:p>
          <w:p w14:paraId="0DCBD614" w14:textId="61A299A2" w:rsidR="004132B4" w:rsidRDefault="0D4DF2B4" w:rsidP="004132B4">
            <w:pPr>
              <w:pStyle w:val="ListBullet"/>
            </w:pPr>
            <w:r>
              <w:t xml:space="preserve">Used reflection </w:t>
            </w:r>
            <w:r w:rsidR="34F4469E">
              <w:t>to</w:t>
            </w:r>
            <w:r w:rsidR="0EF91469">
              <w:t xml:space="preserve"> inspect game state</w:t>
            </w:r>
            <w:r w:rsidR="7B276CA0">
              <w:t xml:space="preserve"> and instantiate some objects at runtime</w:t>
            </w:r>
          </w:p>
          <w:p w14:paraId="3EF0A2E7" w14:textId="3D8A41CB" w:rsidR="004132B4" w:rsidRDefault="34F4469E" w:rsidP="004132B4">
            <w:pPr>
              <w:pStyle w:val="ListBullet"/>
            </w:pPr>
            <w:r>
              <w:t>Used injection to expose game client classes, fields and methods where possible</w:t>
            </w:r>
            <w:r w:rsidR="1C84EB0B">
              <w:t>;</w:t>
            </w:r>
            <w:r>
              <w:t xml:space="preserve"> and </w:t>
            </w:r>
            <w:r w:rsidR="014280EA">
              <w:t>to add to or override original game client code</w:t>
            </w:r>
          </w:p>
          <w:p w14:paraId="201B30F1" w14:textId="35A182F2" w:rsidR="004132B4" w:rsidRDefault="73DE402A" w:rsidP="004132B4">
            <w:pPr>
              <w:pStyle w:val="ListBullet"/>
            </w:pPr>
            <w:r>
              <w:t xml:space="preserve">Used Swing and AWT </w:t>
            </w:r>
            <w:r w:rsidR="707C9883">
              <w:t>to design UI elements</w:t>
            </w:r>
            <w:r w:rsidR="7CB3980F">
              <w:t xml:space="preserve"> and intercept input events in order to inject new or modified input events to the game client</w:t>
            </w:r>
          </w:p>
          <w:p w14:paraId="3CE48EC3" w14:textId="27B102BF" w:rsidR="004132B4" w:rsidRDefault="5B19B36D" w:rsidP="46063943">
            <w:pPr>
              <w:pStyle w:val="ListBullet"/>
            </w:pPr>
            <w:r>
              <w:t>Used breadth-first search and A* search wit</w:t>
            </w:r>
            <w:r w:rsidR="00021858">
              <w:t>h</w:t>
            </w:r>
            <w:r w:rsidR="4D51C70B">
              <w:t xml:space="preserve"> </w:t>
            </w:r>
            <w:r>
              <w:t xml:space="preserve">custom heuristics to create path-finding algorithm for </w:t>
            </w:r>
            <w:r w:rsidR="6D451255">
              <w:t>searching optimal game world paths</w:t>
            </w:r>
          </w:p>
        </w:tc>
        <w:tc>
          <w:tcPr>
            <w:tcW w:w="1379" w:type="dxa"/>
          </w:tcPr>
          <w:p w14:paraId="2745B6B1" w14:textId="6D5261B6" w:rsidR="004132B4" w:rsidRDefault="4F82A51D">
            <w:r>
              <w:t>20</w:t>
            </w:r>
            <w:r w:rsidR="60A2086C">
              <w:t>19-Present</w:t>
            </w:r>
          </w:p>
        </w:tc>
      </w:tr>
    </w:tbl>
    <w:p w14:paraId="6AA0C5D4" w14:textId="77777777" w:rsidR="00F75D2E" w:rsidRDefault="00F75D2E"/>
    <w:sectPr w:rsidR="00F75D2E">
      <w:footerReference w:type="default" r:id="rId11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1905" w14:textId="77777777" w:rsidR="00B25108" w:rsidRDefault="00B25108">
      <w:r>
        <w:separator/>
      </w:r>
    </w:p>
  </w:endnote>
  <w:endnote w:type="continuationSeparator" w:id="0">
    <w:p w14:paraId="71FE0E32" w14:textId="77777777" w:rsidR="00B25108" w:rsidRDefault="00B2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D18A3" w14:textId="18A645D0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C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E2CB" w14:textId="77777777" w:rsidR="00B25108" w:rsidRDefault="00B25108">
      <w:r>
        <w:separator/>
      </w:r>
    </w:p>
  </w:footnote>
  <w:footnote w:type="continuationSeparator" w:id="0">
    <w:p w14:paraId="58C39C78" w14:textId="77777777" w:rsidR="00B25108" w:rsidRDefault="00B25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63916"/>
    <w:multiLevelType w:val="hybridMultilevel"/>
    <w:tmpl w:val="FFFFFFFF"/>
    <w:lvl w:ilvl="0" w:tplc="88F82F4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EE0F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C7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1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8E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8D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C7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26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26144"/>
    <w:multiLevelType w:val="hybridMultilevel"/>
    <w:tmpl w:val="851C252E"/>
    <w:lvl w:ilvl="0" w:tplc="1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4"/>
  </w:num>
  <w:num w:numId="5">
    <w:abstractNumId w:val="15"/>
  </w:num>
  <w:num w:numId="6">
    <w:abstractNumId w:val="11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9"/>
  </w:num>
  <w:num w:numId="15">
    <w:abstractNumId w:val="6"/>
  </w:num>
  <w:num w:numId="16">
    <w:abstractNumId w:val="8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08"/>
    <w:rsid w:val="00005BD9"/>
    <w:rsid w:val="00021858"/>
    <w:rsid w:val="000271E1"/>
    <w:rsid w:val="00075991"/>
    <w:rsid w:val="000834C2"/>
    <w:rsid w:val="000A2DFD"/>
    <w:rsid w:val="000A5481"/>
    <w:rsid w:val="000C5064"/>
    <w:rsid w:val="000E4EBC"/>
    <w:rsid w:val="000F3F7D"/>
    <w:rsid w:val="001168FE"/>
    <w:rsid w:val="00116E94"/>
    <w:rsid w:val="001355F0"/>
    <w:rsid w:val="00136025"/>
    <w:rsid w:val="00141FE4"/>
    <w:rsid w:val="0015280E"/>
    <w:rsid w:val="001A4594"/>
    <w:rsid w:val="001C7E50"/>
    <w:rsid w:val="001E040E"/>
    <w:rsid w:val="001F679C"/>
    <w:rsid w:val="002C0A08"/>
    <w:rsid w:val="002C34B4"/>
    <w:rsid w:val="002F59ED"/>
    <w:rsid w:val="00304D6F"/>
    <w:rsid w:val="00320560"/>
    <w:rsid w:val="0033780F"/>
    <w:rsid w:val="00351EFA"/>
    <w:rsid w:val="00397EB4"/>
    <w:rsid w:val="003A22B1"/>
    <w:rsid w:val="003C55CC"/>
    <w:rsid w:val="003D46DE"/>
    <w:rsid w:val="003E1164"/>
    <w:rsid w:val="00402664"/>
    <w:rsid w:val="00403348"/>
    <w:rsid w:val="004132B4"/>
    <w:rsid w:val="004D59D4"/>
    <w:rsid w:val="004E0305"/>
    <w:rsid w:val="0050398B"/>
    <w:rsid w:val="00567CE4"/>
    <w:rsid w:val="0057480D"/>
    <w:rsid w:val="0057694F"/>
    <w:rsid w:val="00597B3C"/>
    <w:rsid w:val="005BBBD7"/>
    <w:rsid w:val="005C3F9E"/>
    <w:rsid w:val="00600663"/>
    <w:rsid w:val="0061127E"/>
    <w:rsid w:val="006479E1"/>
    <w:rsid w:val="006A394E"/>
    <w:rsid w:val="006A4608"/>
    <w:rsid w:val="006B617C"/>
    <w:rsid w:val="006C02D2"/>
    <w:rsid w:val="006C109E"/>
    <w:rsid w:val="007240F3"/>
    <w:rsid w:val="00730780"/>
    <w:rsid w:val="00744E6D"/>
    <w:rsid w:val="007571DD"/>
    <w:rsid w:val="007777E7"/>
    <w:rsid w:val="00780A45"/>
    <w:rsid w:val="007A12B8"/>
    <w:rsid w:val="007A1D08"/>
    <w:rsid w:val="007A21D7"/>
    <w:rsid w:val="007F6C6D"/>
    <w:rsid w:val="0082319A"/>
    <w:rsid w:val="00825793"/>
    <w:rsid w:val="00850016"/>
    <w:rsid w:val="00852EC6"/>
    <w:rsid w:val="00865205"/>
    <w:rsid w:val="00895B2E"/>
    <w:rsid w:val="00912C26"/>
    <w:rsid w:val="00953ADD"/>
    <w:rsid w:val="009623BA"/>
    <w:rsid w:val="009979F5"/>
    <w:rsid w:val="009A3338"/>
    <w:rsid w:val="009B18C3"/>
    <w:rsid w:val="009C4947"/>
    <w:rsid w:val="009C743A"/>
    <w:rsid w:val="009D18C8"/>
    <w:rsid w:val="009E5A5E"/>
    <w:rsid w:val="009F40B1"/>
    <w:rsid w:val="00A14493"/>
    <w:rsid w:val="00A16D47"/>
    <w:rsid w:val="00A3092A"/>
    <w:rsid w:val="00A67BC0"/>
    <w:rsid w:val="00A71D74"/>
    <w:rsid w:val="00A77CDE"/>
    <w:rsid w:val="00A84D03"/>
    <w:rsid w:val="00AA4E2D"/>
    <w:rsid w:val="00AC2E9F"/>
    <w:rsid w:val="00AC63FD"/>
    <w:rsid w:val="00AD2D7F"/>
    <w:rsid w:val="00AD4F91"/>
    <w:rsid w:val="00AE61C8"/>
    <w:rsid w:val="00AF5FC8"/>
    <w:rsid w:val="00B07B6E"/>
    <w:rsid w:val="00B126E2"/>
    <w:rsid w:val="00B25108"/>
    <w:rsid w:val="00B67F90"/>
    <w:rsid w:val="00BD4C81"/>
    <w:rsid w:val="00BE0F84"/>
    <w:rsid w:val="00C02A6B"/>
    <w:rsid w:val="00C16031"/>
    <w:rsid w:val="00C2199C"/>
    <w:rsid w:val="00C27BD8"/>
    <w:rsid w:val="00C54A70"/>
    <w:rsid w:val="00C815C4"/>
    <w:rsid w:val="00CD00D8"/>
    <w:rsid w:val="00CD704A"/>
    <w:rsid w:val="00CE24AE"/>
    <w:rsid w:val="00D033A3"/>
    <w:rsid w:val="00D44A66"/>
    <w:rsid w:val="00D540E2"/>
    <w:rsid w:val="00D547CA"/>
    <w:rsid w:val="00D6520D"/>
    <w:rsid w:val="00DC384E"/>
    <w:rsid w:val="00DE7A8E"/>
    <w:rsid w:val="00E1720F"/>
    <w:rsid w:val="00E760B3"/>
    <w:rsid w:val="00E8492C"/>
    <w:rsid w:val="00EC6EBE"/>
    <w:rsid w:val="00EE220E"/>
    <w:rsid w:val="00F06D44"/>
    <w:rsid w:val="00F469F8"/>
    <w:rsid w:val="00F7242D"/>
    <w:rsid w:val="00F75D2E"/>
    <w:rsid w:val="00F972DA"/>
    <w:rsid w:val="00FA035E"/>
    <w:rsid w:val="00FB0789"/>
    <w:rsid w:val="00FD51FA"/>
    <w:rsid w:val="00FE3EA2"/>
    <w:rsid w:val="00FE66E6"/>
    <w:rsid w:val="014280EA"/>
    <w:rsid w:val="033240D5"/>
    <w:rsid w:val="035B7519"/>
    <w:rsid w:val="03DE20D8"/>
    <w:rsid w:val="0416F361"/>
    <w:rsid w:val="069F29E0"/>
    <w:rsid w:val="07309E93"/>
    <w:rsid w:val="08D9DB9D"/>
    <w:rsid w:val="08EC738C"/>
    <w:rsid w:val="09CAB69D"/>
    <w:rsid w:val="0D4DF2B4"/>
    <w:rsid w:val="0D81FB2E"/>
    <w:rsid w:val="0DC46D96"/>
    <w:rsid w:val="0EB7501D"/>
    <w:rsid w:val="0EF91469"/>
    <w:rsid w:val="0EFD4B4B"/>
    <w:rsid w:val="0F6385C1"/>
    <w:rsid w:val="0F9737C4"/>
    <w:rsid w:val="0FA0DF61"/>
    <w:rsid w:val="0FAB1310"/>
    <w:rsid w:val="101E8D53"/>
    <w:rsid w:val="11A78065"/>
    <w:rsid w:val="1293D4F8"/>
    <w:rsid w:val="17F5972D"/>
    <w:rsid w:val="18E209DC"/>
    <w:rsid w:val="18EEE96F"/>
    <w:rsid w:val="19F5AB55"/>
    <w:rsid w:val="1B6CD843"/>
    <w:rsid w:val="1B7408A1"/>
    <w:rsid w:val="1C08C541"/>
    <w:rsid w:val="1C84717E"/>
    <w:rsid w:val="1C84EB0B"/>
    <w:rsid w:val="1CC3B51F"/>
    <w:rsid w:val="1D0CF5CD"/>
    <w:rsid w:val="1D2068AF"/>
    <w:rsid w:val="1D620267"/>
    <w:rsid w:val="2027C63A"/>
    <w:rsid w:val="20580971"/>
    <w:rsid w:val="205B2B73"/>
    <w:rsid w:val="20634A75"/>
    <w:rsid w:val="2143DEDE"/>
    <w:rsid w:val="23117319"/>
    <w:rsid w:val="231B0596"/>
    <w:rsid w:val="2320D2A0"/>
    <w:rsid w:val="24F107F1"/>
    <w:rsid w:val="254BAB2F"/>
    <w:rsid w:val="26C9B9B5"/>
    <w:rsid w:val="2738D125"/>
    <w:rsid w:val="274E352B"/>
    <w:rsid w:val="29BC8F16"/>
    <w:rsid w:val="2B1C84FE"/>
    <w:rsid w:val="2B3676A9"/>
    <w:rsid w:val="2CCE45CF"/>
    <w:rsid w:val="2D368C79"/>
    <w:rsid w:val="2E5425C0"/>
    <w:rsid w:val="2E5FB2D9"/>
    <w:rsid w:val="2F7B3F29"/>
    <w:rsid w:val="2F816647"/>
    <w:rsid w:val="3146E97C"/>
    <w:rsid w:val="31C7A0FB"/>
    <w:rsid w:val="3304A265"/>
    <w:rsid w:val="333D8753"/>
    <w:rsid w:val="33512A19"/>
    <w:rsid w:val="34F4469E"/>
    <w:rsid w:val="351D0EF7"/>
    <w:rsid w:val="364E1A32"/>
    <w:rsid w:val="3718C92E"/>
    <w:rsid w:val="389BF436"/>
    <w:rsid w:val="38E72E49"/>
    <w:rsid w:val="3948CD97"/>
    <w:rsid w:val="3C1E7E35"/>
    <w:rsid w:val="3C5E256C"/>
    <w:rsid w:val="3D124128"/>
    <w:rsid w:val="3E2671A6"/>
    <w:rsid w:val="3E43567D"/>
    <w:rsid w:val="3ED8B12B"/>
    <w:rsid w:val="3FE1D5A5"/>
    <w:rsid w:val="408781BA"/>
    <w:rsid w:val="42636A35"/>
    <w:rsid w:val="44C064C2"/>
    <w:rsid w:val="456585F3"/>
    <w:rsid w:val="45AC381E"/>
    <w:rsid w:val="46063943"/>
    <w:rsid w:val="479A4A09"/>
    <w:rsid w:val="48AF6E33"/>
    <w:rsid w:val="494DDFE8"/>
    <w:rsid w:val="49A268FF"/>
    <w:rsid w:val="4A1906ED"/>
    <w:rsid w:val="4A479049"/>
    <w:rsid w:val="4AB23669"/>
    <w:rsid w:val="4B736C34"/>
    <w:rsid w:val="4D51C70B"/>
    <w:rsid w:val="4DBF3789"/>
    <w:rsid w:val="4E89B5AE"/>
    <w:rsid w:val="4EB7535A"/>
    <w:rsid w:val="4F160497"/>
    <w:rsid w:val="4F82A51D"/>
    <w:rsid w:val="4FDDB20B"/>
    <w:rsid w:val="5046DD57"/>
    <w:rsid w:val="515090BA"/>
    <w:rsid w:val="51AD5B5C"/>
    <w:rsid w:val="536E4DB9"/>
    <w:rsid w:val="5384AF89"/>
    <w:rsid w:val="53C98AF0"/>
    <w:rsid w:val="542E790D"/>
    <w:rsid w:val="54431121"/>
    <w:rsid w:val="547AA117"/>
    <w:rsid w:val="55208E5F"/>
    <w:rsid w:val="555393F2"/>
    <w:rsid w:val="55B450EF"/>
    <w:rsid w:val="563A67B3"/>
    <w:rsid w:val="56578B24"/>
    <w:rsid w:val="568B4DD7"/>
    <w:rsid w:val="56BE0C61"/>
    <w:rsid w:val="57D63814"/>
    <w:rsid w:val="57D6C3FC"/>
    <w:rsid w:val="589A9086"/>
    <w:rsid w:val="589BC330"/>
    <w:rsid w:val="58FEB243"/>
    <w:rsid w:val="59427A42"/>
    <w:rsid w:val="59F5AD23"/>
    <w:rsid w:val="5A113C5E"/>
    <w:rsid w:val="5A67ABC7"/>
    <w:rsid w:val="5B19B36D"/>
    <w:rsid w:val="5B4E7ED3"/>
    <w:rsid w:val="5BF1A558"/>
    <w:rsid w:val="5C525845"/>
    <w:rsid w:val="5CEBF08D"/>
    <w:rsid w:val="5E71E418"/>
    <w:rsid w:val="5EBD1D35"/>
    <w:rsid w:val="5F21985F"/>
    <w:rsid w:val="5FDE27F7"/>
    <w:rsid w:val="601424B0"/>
    <w:rsid w:val="609DD9E9"/>
    <w:rsid w:val="60A2086C"/>
    <w:rsid w:val="60D1EAEA"/>
    <w:rsid w:val="61248CE2"/>
    <w:rsid w:val="613F893D"/>
    <w:rsid w:val="61E89817"/>
    <w:rsid w:val="62819070"/>
    <w:rsid w:val="62CC4937"/>
    <w:rsid w:val="634412E3"/>
    <w:rsid w:val="635990B8"/>
    <w:rsid w:val="63F09060"/>
    <w:rsid w:val="64B1991A"/>
    <w:rsid w:val="6582CCB1"/>
    <w:rsid w:val="65E998FD"/>
    <w:rsid w:val="66F3AD22"/>
    <w:rsid w:val="673DB1EF"/>
    <w:rsid w:val="67AECAC1"/>
    <w:rsid w:val="68C5DB46"/>
    <w:rsid w:val="6964B4EF"/>
    <w:rsid w:val="69C8D23C"/>
    <w:rsid w:val="6A7552B1"/>
    <w:rsid w:val="6ACD1FCC"/>
    <w:rsid w:val="6B936162"/>
    <w:rsid w:val="6D451255"/>
    <w:rsid w:val="6D835569"/>
    <w:rsid w:val="701EEB63"/>
    <w:rsid w:val="707C9883"/>
    <w:rsid w:val="716CAE3F"/>
    <w:rsid w:val="73DE402A"/>
    <w:rsid w:val="740D7A64"/>
    <w:rsid w:val="75792336"/>
    <w:rsid w:val="76BFF0C1"/>
    <w:rsid w:val="772B2CBD"/>
    <w:rsid w:val="77ABC62E"/>
    <w:rsid w:val="77C50B89"/>
    <w:rsid w:val="7809153E"/>
    <w:rsid w:val="78EAD775"/>
    <w:rsid w:val="792D4FFE"/>
    <w:rsid w:val="79610115"/>
    <w:rsid w:val="7AEB4AD6"/>
    <w:rsid w:val="7B272EEF"/>
    <w:rsid w:val="7B276CA0"/>
    <w:rsid w:val="7CB3980F"/>
    <w:rsid w:val="7DA2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oNotEmbedSmartTags/>
  <w:decimalSymbol w:val="."/>
  <w:listSeparator w:val=","/>
  <w14:docId w14:val="3D9FC1EB"/>
  <w15:docId w15:val="{2E6D07A4-86C1-4039-88A2-BBEA2B89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B25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1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36025"/>
    <w:pPr>
      <w:spacing w:line="360" w:lineRule="auto"/>
      <w:ind w:left="720"/>
      <w:contextualSpacing/>
    </w:pPr>
    <w:rPr>
      <w:color w:val="262626" w:themeColor="text1" w:themeTint="D9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vikaram@mail.utoronto.c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zvika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nce267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%20Zvikaramb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BB39CEFF3C4519BE673A7BA0A79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59673-7282-40E9-9148-D1CBA22993F7}"/>
      </w:docPartPr>
      <w:docPartBody>
        <w:p w:rsidR="00553AD1" w:rsidRDefault="00AF5FC8">
          <w:pPr>
            <w:pStyle w:val="3ABB39CEFF3C4519BE673A7BA0A7950E"/>
          </w:pPr>
          <w:r>
            <w:t>Your Name</w:t>
          </w:r>
        </w:p>
      </w:docPartBody>
    </w:docPart>
    <w:docPart>
      <w:docPartPr>
        <w:name w:val="0EDF507F220E4C9F875F095C648F6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B2FB9-EB39-4665-A278-066103FF6D9F}"/>
      </w:docPartPr>
      <w:docPartBody>
        <w:p w:rsidR="00553AD1" w:rsidRDefault="00AF5FC8">
          <w:pPr>
            <w:pStyle w:val="0EDF507F220E4C9F875F095C648F6A20"/>
          </w:pPr>
          <w:r>
            <w:t>Education</w:t>
          </w:r>
        </w:p>
      </w:docPartBody>
    </w:docPart>
    <w:docPart>
      <w:docPartPr>
        <w:name w:val="C72B7E26893542ED96339E152B2E6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EC1A1-CB55-499D-8F05-43677C87700F}"/>
      </w:docPartPr>
      <w:docPartBody>
        <w:p w:rsidR="00553AD1" w:rsidRDefault="00AF5FC8">
          <w:pPr>
            <w:pStyle w:val="C72B7E26893542ED96339E152B2E645D"/>
          </w:pPr>
          <w:r>
            <w:t>Skills &amp; Abilities</w:t>
          </w:r>
        </w:p>
      </w:docPartBody>
    </w:docPart>
    <w:docPart>
      <w:docPartPr>
        <w:name w:val="682B6016EA494FEEA300D7880ED0F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3DD46-F06E-42EC-810A-27B332E1A917}"/>
      </w:docPartPr>
      <w:docPartBody>
        <w:p w:rsidR="00553AD1" w:rsidRDefault="00AF5FC8">
          <w:pPr>
            <w:pStyle w:val="682B6016EA494FEEA300D7880ED0FDE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C8"/>
    <w:rsid w:val="00553AD1"/>
    <w:rsid w:val="00A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BB39CEFF3C4519BE673A7BA0A7950E">
    <w:name w:val="3ABB39CEFF3C4519BE673A7BA0A7950E"/>
  </w:style>
  <w:style w:type="paragraph" w:customStyle="1" w:styleId="0EDF507F220E4C9F875F095C648F6A20">
    <w:name w:val="0EDF507F220E4C9F875F095C648F6A20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  <w:lang w:eastAsia="en-US"/>
    </w:rPr>
  </w:style>
  <w:style w:type="paragraph" w:customStyle="1" w:styleId="C72B7E26893542ED96339E152B2E645D">
    <w:name w:val="C72B7E26893542ED96339E152B2E645D"/>
  </w:style>
  <w:style w:type="paragraph" w:customStyle="1" w:styleId="682B6016EA494FEEA300D7880ED0FDE4">
    <w:name w:val="682B6016EA494FEEA300D7880ED0FD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3608165-D5D9-4B05-878D-34BE5E35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54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Zvikaramba</dc:creator>
  <cp:keywords/>
  <dc:description/>
  <cp:lastModifiedBy>Vincent Zvikaramba</cp:lastModifiedBy>
  <cp:revision>40</cp:revision>
  <cp:lastPrinted>2019-02-27T04:56:00Z</cp:lastPrinted>
  <dcterms:created xsi:type="dcterms:W3CDTF">2021-06-14T15:28:00Z</dcterms:created>
  <dcterms:modified xsi:type="dcterms:W3CDTF">2021-11-11T03:42:00Z</dcterms:modified>
  <cp:version/>
</cp:coreProperties>
</file>